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7C99" w14:textId="012DED0E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>Sheet (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>)</w:t>
      </w:r>
    </w:p>
    <w:p w14:paraId="32D0B8AC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27150737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0C49761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5445A7F7" w14:textId="77777777" w:rsidR="00B26252" w:rsidRPr="00B26252" w:rsidRDefault="00B26252" w:rsidP="00B26252">
            <w:pPr>
              <w:rPr>
                <w:bCs/>
                <w:sz w:val="28"/>
                <w:lang w:val="en-IN"/>
              </w:rPr>
            </w:pPr>
            <w:r w:rsidRPr="00B26252">
              <w:rPr>
                <w:bCs/>
                <w:sz w:val="28"/>
              </w:rPr>
              <w:t xml:space="preserve">PREVENTION AND DETECTION OF FAKE CHEQUE SCAMS USING BLOCK CHAIN </w:t>
            </w:r>
          </w:p>
          <w:p w14:paraId="79439DB3" w14:textId="17DE6C58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3205E453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7661CD6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CC29242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3587BC2A" w14:textId="77777777" w:rsidR="00B26252" w:rsidRPr="00B26252" w:rsidRDefault="00B26252" w:rsidP="00B26252">
            <w:pPr>
              <w:rPr>
                <w:bCs/>
                <w:sz w:val="28"/>
                <w:lang w:val="en-IN"/>
              </w:rPr>
            </w:pPr>
            <w:r w:rsidRPr="00B26252">
              <w:rPr>
                <w:bCs/>
                <w:sz w:val="28"/>
              </w:rPr>
              <w:t xml:space="preserve">BLOCK CHAIN </w:t>
            </w:r>
          </w:p>
          <w:p w14:paraId="4EC003FF" w14:textId="77777777" w:rsidR="00853EE9" w:rsidRPr="002A628D" w:rsidRDefault="00853EE9" w:rsidP="00B26252">
            <w:pPr>
              <w:ind w:left="720" w:firstLine="720"/>
              <w:rPr>
                <w:sz w:val="26"/>
                <w:szCs w:val="26"/>
              </w:rPr>
            </w:pPr>
          </w:p>
        </w:tc>
      </w:tr>
      <w:tr w:rsidR="00853EE9" w:rsidRPr="002A628D" w14:paraId="5224BBFA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36D175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6B25E130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20D670C5" w14:textId="5DB0FD7F" w:rsidR="00C51B04" w:rsidRPr="00C51B04" w:rsidRDefault="00C51B04" w:rsidP="00C51B04">
            <w:pPr>
              <w:pStyle w:val="Header"/>
              <w:spacing w:line="276" w:lineRule="auto"/>
              <w:rPr>
                <w:rStyle w:val="un"/>
                <w:rFonts w:ascii="Times New Roman" w:hAnsi="Times New Roman" w:cs="Times New Roman"/>
                <w:sz w:val="28"/>
                <w:szCs w:val="28"/>
              </w:rPr>
            </w:pPr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 xml:space="preserve">Bangalore Trunk Road, </w:t>
            </w:r>
            <w:proofErr w:type="spellStart"/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>Varadharajapuram</w:t>
            </w:r>
            <w:proofErr w:type="spellEnd"/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>Nasarathpettai</w:t>
            </w:r>
            <w:proofErr w:type="spellEnd"/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>Poonamallee</w:t>
            </w:r>
            <w:proofErr w:type="spellEnd"/>
            <w:r w:rsidRPr="00C51B04">
              <w:rPr>
                <w:rStyle w:val="un"/>
                <w:rFonts w:ascii="Times New Roman" w:hAnsi="Times New Roman" w:cs="Times New Roman"/>
                <w:sz w:val="28"/>
                <w:szCs w:val="28"/>
              </w:rPr>
              <w:t xml:space="preserve"> Chennai – 600123.</w:t>
            </w:r>
          </w:p>
          <w:p w14:paraId="273CD431" w14:textId="336E47DD" w:rsidR="00876F3C" w:rsidRPr="00C51B04" w:rsidRDefault="00C51B04" w:rsidP="00C51B04">
            <w:pPr>
              <w:rPr>
                <w:sz w:val="28"/>
                <w:szCs w:val="28"/>
              </w:rPr>
            </w:pPr>
            <w:r w:rsidRPr="00C51B04">
              <w:rPr>
                <w:sz w:val="28"/>
                <w:szCs w:val="28"/>
              </w:rPr>
              <w:t>26490404,26490505</w:t>
            </w:r>
            <w:r>
              <w:rPr>
                <w:sz w:val="28"/>
                <w:szCs w:val="28"/>
              </w:rPr>
              <w:t xml:space="preserve"> </w:t>
            </w:r>
          </w:p>
          <w:p w14:paraId="63A5290D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790F1607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664C4102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1666C5BE" w14:textId="77777777" w:rsidR="00876F3C" w:rsidRDefault="00876F3C" w:rsidP="00876F3C">
            <w:pPr>
              <w:rPr>
                <w:b/>
                <w:sz w:val="28"/>
              </w:rPr>
            </w:pPr>
          </w:p>
          <w:p w14:paraId="7FBCBF98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070F258E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42D0F587" w14:textId="2520CF06" w:rsidR="0058050F" w:rsidRPr="0058050F" w:rsidRDefault="0058050F" w:rsidP="0058050F">
            <w:pPr>
              <w:rPr>
                <w:sz w:val="26"/>
                <w:szCs w:val="26"/>
                <w:lang w:val="en-IN"/>
              </w:rPr>
            </w:pPr>
            <w:r w:rsidRPr="0058050F">
              <w:rPr>
                <w:sz w:val="26"/>
                <w:szCs w:val="26"/>
              </w:rPr>
              <w:t>211418104262</w:t>
            </w:r>
          </w:p>
          <w:p w14:paraId="6B206B76" w14:textId="44923BDC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14:paraId="55C77485" w14:textId="1F831BEA" w:rsidR="00853EE9" w:rsidRPr="002A628D" w:rsidRDefault="0058050F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211418104270</w:t>
            </w:r>
          </w:p>
        </w:tc>
        <w:tc>
          <w:tcPr>
            <w:tcW w:w="2520" w:type="dxa"/>
          </w:tcPr>
          <w:p w14:paraId="5FCDE676" w14:textId="11C4C7FE" w:rsidR="00853EE9" w:rsidRPr="002A628D" w:rsidRDefault="0058050F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211418104283</w:t>
            </w:r>
          </w:p>
        </w:tc>
      </w:tr>
      <w:tr w:rsidR="00853EE9" w:rsidRPr="002A628D" w14:paraId="60BADC9D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52CD109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2002490C" w14:textId="453907C8" w:rsidR="00853EE9" w:rsidRPr="002A628D" w:rsidRDefault="0058050F" w:rsidP="007A4CF6">
            <w:pPr>
              <w:rPr>
                <w:sz w:val="26"/>
                <w:szCs w:val="26"/>
              </w:rPr>
            </w:pPr>
            <w:r w:rsidRPr="0058050F">
              <w:rPr>
                <w:sz w:val="26"/>
                <w:szCs w:val="26"/>
              </w:rPr>
              <w:t xml:space="preserve">SRIMANJARI P    </w:t>
            </w:r>
          </w:p>
        </w:tc>
        <w:tc>
          <w:tcPr>
            <w:tcW w:w="2430" w:type="dxa"/>
          </w:tcPr>
          <w:p w14:paraId="3BAC85CF" w14:textId="5F892C5B" w:rsidR="0058050F" w:rsidRPr="0058050F" w:rsidRDefault="0058050F" w:rsidP="0058050F">
            <w:pPr>
              <w:rPr>
                <w:sz w:val="26"/>
                <w:szCs w:val="26"/>
                <w:lang w:val="en-IN"/>
              </w:rPr>
            </w:pPr>
            <w:r w:rsidRPr="0058050F">
              <w:rPr>
                <w:sz w:val="26"/>
                <w:szCs w:val="26"/>
              </w:rPr>
              <w:t xml:space="preserve">SUBRINI K B      </w:t>
            </w:r>
          </w:p>
          <w:p w14:paraId="12B9232F" w14:textId="2C5FEAA5" w:rsidR="00853EE9" w:rsidRPr="002A628D" w:rsidRDefault="0058050F" w:rsidP="0058050F">
            <w:pPr>
              <w:rPr>
                <w:sz w:val="26"/>
                <w:szCs w:val="26"/>
              </w:rPr>
            </w:pPr>
            <w:r w:rsidRPr="0058050F">
              <w:rPr>
                <w:sz w:val="26"/>
                <w:szCs w:val="26"/>
              </w:rPr>
              <w:t xml:space="preserve">     </w:t>
            </w:r>
          </w:p>
        </w:tc>
        <w:tc>
          <w:tcPr>
            <w:tcW w:w="2520" w:type="dxa"/>
          </w:tcPr>
          <w:p w14:paraId="63878309" w14:textId="2C77942C" w:rsidR="00853EE9" w:rsidRPr="002A628D" w:rsidRDefault="0058050F" w:rsidP="007A4CF6">
            <w:pPr>
              <w:rPr>
                <w:sz w:val="26"/>
                <w:szCs w:val="26"/>
              </w:rPr>
            </w:pPr>
            <w:r w:rsidRPr="0058050F">
              <w:rPr>
                <w:sz w:val="26"/>
                <w:szCs w:val="26"/>
              </w:rPr>
              <w:t xml:space="preserve">SWETHA A R       </w:t>
            </w:r>
          </w:p>
        </w:tc>
      </w:tr>
      <w:tr w:rsidR="00853EE9" w:rsidRPr="002A628D" w14:paraId="3B6E703B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7BAE65E6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6C8813D9" w14:textId="58CF18FB" w:rsidR="00853EE9" w:rsidRPr="002A628D" w:rsidRDefault="0058050F" w:rsidP="007A4CF6">
            <w:pPr>
              <w:rPr>
                <w:sz w:val="26"/>
                <w:szCs w:val="26"/>
              </w:rPr>
            </w:pPr>
            <w:r w:rsidRPr="0058050F">
              <w:rPr>
                <w:sz w:val="26"/>
                <w:szCs w:val="26"/>
              </w:rPr>
              <w:t>Mrs. S.T. SANTHANALAKSHMI</w:t>
            </w:r>
          </w:p>
        </w:tc>
      </w:tr>
    </w:tbl>
    <w:p w14:paraId="16D45FC7" w14:textId="48C18345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45C8170E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6C6B0EB0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621F5505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670D8DFC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0E0CEF57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21469A93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2CA4B532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7FD27515" w14:textId="77777777" w:rsidTr="005946AA">
        <w:trPr>
          <w:trHeight w:val="977"/>
        </w:trPr>
        <w:tc>
          <w:tcPr>
            <w:tcW w:w="1526" w:type="dxa"/>
          </w:tcPr>
          <w:p w14:paraId="28295066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53FE2A80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58B15B59" w14:textId="77777777" w:rsidR="00853EE9" w:rsidRDefault="00853EE9" w:rsidP="005946AA"/>
        </w:tc>
        <w:tc>
          <w:tcPr>
            <w:tcW w:w="4950" w:type="dxa"/>
          </w:tcPr>
          <w:p w14:paraId="270A3FEC" w14:textId="77777777" w:rsidR="00853EE9" w:rsidRDefault="00853EE9" w:rsidP="007A4CF6"/>
          <w:p w14:paraId="4F430B5D" w14:textId="77777777" w:rsidR="00853EE9" w:rsidRDefault="00853EE9" w:rsidP="007A4CF6"/>
          <w:p w14:paraId="5A17C553" w14:textId="77777777" w:rsidR="00853EE9" w:rsidRDefault="00853EE9" w:rsidP="007A4CF6"/>
        </w:tc>
        <w:tc>
          <w:tcPr>
            <w:tcW w:w="1633" w:type="dxa"/>
          </w:tcPr>
          <w:p w14:paraId="5CF9F97C" w14:textId="77777777" w:rsidR="00853EE9" w:rsidRDefault="00853EE9" w:rsidP="007A4CF6"/>
        </w:tc>
        <w:tc>
          <w:tcPr>
            <w:tcW w:w="1633" w:type="dxa"/>
          </w:tcPr>
          <w:p w14:paraId="7CE4FF4E" w14:textId="77777777" w:rsidR="00853EE9" w:rsidRDefault="00853EE9" w:rsidP="007A4CF6"/>
        </w:tc>
        <w:tc>
          <w:tcPr>
            <w:tcW w:w="1813" w:type="dxa"/>
          </w:tcPr>
          <w:p w14:paraId="78235DCD" w14:textId="77777777" w:rsidR="00853EE9" w:rsidRDefault="00853EE9" w:rsidP="007A4CF6"/>
        </w:tc>
      </w:tr>
      <w:tr w:rsidR="00853EE9" w14:paraId="402AE96B" w14:textId="77777777" w:rsidTr="005946AA">
        <w:trPr>
          <w:trHeight w:val="1000"/>
        </w:trPr>
        <w:tc>
          <w:tcPr>
            <w:tcW w:w="1526" w:type="dxa"/>
          </w:tcPr>
          <w:p w14:paraId="47E2B152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5EB97905" w14:textId="77777777" w:rsidR="00853EE9" w:rsidRDefault="00853EE9" w:rsidP="007A4CF6"/>
          <w:p w14:paraId="0C6493AE" w14:textId="77777777" w:rsidR="00853EE9" w:rsidRDefault="00853EE9" w:rsidP="007A4CF6"/>
          <w:p w14:paraId="09822C0B" w14:textId="77777777" w:rsidR="00853EE9" w:rsidRDefault="00853EE9" w:rsidP="007A4CF6"/>
        </w:tc>
        <w:tc>
          <w:tcPr>
            <w:tcW w:w="1633" w:type="dxa"/>
          </w:tcPr>
          <w:p w14:paraId="61E04D74" w14:textId="77777777" w:rsidR="00853EE9" w:rsidRDefault="00853EE9" w:rsidP="007A4CF6"/>
        </w:tc>
        <w:tc>
          <w:tcPr>
            <w:tcW w:w="1633" w:type="dxa"/>
          </w:tcPr>
          <w:p w14:paraId="75084277" w14:textId="77777777" w:rsidR="00853EE9" w:rsidRDefault="00853EE9" w:rsidP="007A4CF6"/>
        </w:tc>
        <w:tc>
          <w:tcPr>
            <w:tcW w:w="1813" w:type="dxa"/>
          </w:tcPr>
          <w:p w14:paraId="58EABB93" w14:textId="77777777" w:rsidR="00853EE9" w:rsidRDefault="00853EE9" w:rsidP="007A4CF6"/>
        </w:tc>
      </w:tr>
      <w:tr w:rsidR="00853EE9" w14:paraId="6E5132AF" w14:textId="77777777" w:rsidTr="005946AA">
        <w:trPr>
          <w:trHeight w:val="941"/>
        </w:trPr>
        <w:tc>
          <w:tcPr>
            <w:tcW w:w="1526" w:type="dxa"/>
          </w:tcPr>
          <w:p w14:paraId="494980BE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23DCCED2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68F700F0" w14:textId="77777777" w:rsidR="00853EE9" w:rsidRDefault="00853EE9" w:rsidP="007A4CF6"/>
          <w:p w14:paraId="66EBEF4C" w14:textId="77777777" w:rsidR="00853EE9" w:rsidRDefault="00853EE9" w:rsidP="007A4CF6"/>
          <w:p w14:paraId="044816F9" w14:textId="77777777" w:rsidR="00853EE9" w:rsidRDefault="00853EE9" w:rsidP="007A4CF6"/>
        </w:tc>
        <w:tc>
          <w:tcPr>
            <w:tcW w:w="1633" w:type="dxa"/>
          </w:tcPr>
          <w:p w14:paraId="5CA5F232" w14:textId="77777777" w:rsidR="00853EE9" w:rsidRDefault="00853EE9" w:rsidP="007A4CF6"/>
        </w:tc>
        <w:tc>
          <w:tcPr>
            <w:tcW w:w="1633" w:type="dxa"/>
          </w:tcPr>
          <w:p w14:paraId="65495AA7" w14:textId="77777777" w:rsidR="00853EE9" w:rsidRDefault="00853EE9" w:rsidP="007A4CF6"/>
        </w:tc>
        <w:tc>
          <w:tcPr>
            <w:tcW w:w="1813" w:type="dxa"/>
          </w:tcPr>
          <w:p w14:paraId="4A27A77D" w14:textId="77777777" w:rsidR="00853EE9" w:rsidRDefault="00853EE9" w:rsidP="007A4CF6"/>
        </w:tc>
      </w:tr>
      <w:tr w:rsidR="00853EE9" w14:paraId="582B49E8" w14:textId="77777777" w:rsidTr="005946AA">
        <w:trPr>
          <w:trHeight w:val="1015"/>
        </w:trPr>
        <w:tc>
          <w:tcPr>
            <w:tcW w:w="1526" w:type="dxa"/>
          </w:tcPr>
          <w:p w14:paraId="3C126055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280660FE" w14:textId="77777777" w:rsidR="00853EE9" w:rsidRDefault="00853EE9" w:rsidP="007A4CF6"/>
        </w:tc>
        <w:tc>
          <w:tcPr>
            <w:tcW w:w="1633" w:type="dxa"/>
          </w:tcPr>
          <w:p w14:paraId="17C3A806" w14:textId="77777777" w:rsidR="00853EE9" w:rsidRDefault="00853EE9" w:rsidP="007A4CF6"/>
        </w:tc>
        <w:tc>
          <w:tcPr>
            <w:tcW w:w="1633" w:type="dxa"/>
          </w:tcPr>
          <w:p w14:paraId="4811A70D" w14:textId="77777777" w:rsidR="00853EE9" w:rsidRDefault="00853EE9" w:rsidP="007A4CF6"/>
        </w:tc>
        <w:tc>
          <w:tcPr>
            <w:tcW w:w="1813" w:type="dxa"/>
          </w:tcPr>
          <w:p w14:paraId="68427264" w14:textId="77777777" w:rsidR="00853EE9" w:rsidRDefault="00853EE9" w:rsidP="007A4CF6"/>
        </w:tc>
      </w:tr>
    </w:tbl>
    <w:p w14:paraId="0FBF327C" w14:textId="77777777" w:rsidR="00853EE9" w:rsidRDefault="00853EE9" w:rsidP="00853EE9">
      <w:pPr>
        <w:tabs>
          <w:tab w:val="left" w:pos="0"/>
        </w:tabs>
      </w:pPr>
    </w:p>
    <w:p w14:paraId="3500736C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6D58CECC" w14:textId="77777777" w:rsidR="00853EE9" w:rsidRDefault="00853EE9"/>
    <w:p w14:paraId="03025CC7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48D4" w14:textId="77777777" w:rsidR="00796215" w:rsidRDefault="00796215" w:rsidP="00CC556D">
      <w:r>
        <w:separator/>
      </w:r>
    </w:p>
  </w:endnote>
  <w:endnote w:type="continuationSeparator" w:id="0">
    <w:p w14:paraId="71C28CEB" w14:textId="77777777" w:rsidR="00796215" w:rsidRDefault="00796215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6090" w14:textId="77777777" w:rsidR="00796215" w:rsidRDefault="00796215" w:rsidP="00CC556D">
      <w:r>
        <w:separator/>
      </w:r>
    </w:p>
  </w:footnote>
  <w:footnote w:type="continuationSeparator" w:id="0">
    <w:p w14:paraId="76F9A474" w14:textId="77777777" w:rsidR="00796215" w:rsidRDefault="00796215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33457B1F" w14:textId="77777777" w:rsidTr="00CC556D">
      <w:trPr>
        <w:jc w:val="center"/>
      </w:trPr>
      <w:tc>
        <w:tcPr>
          <w:tcW w:w="1690" w:type="dxa"/>
          <w:vAlign w:val="center"/>
        </w:tcPr>
        <w:p w14:paraId="4D229AA5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1C5F40B1" wp14:editId="0D41846B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4393776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0B58342A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51D5D3E6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132EF194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0AF67823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2C6B8120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0B912D94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3565AF"/>
    <w:rsid w:val="0052482D"/>
    <w:rsid w:val="0058050F"/>
    <w:rsid w:val="005946AA"/>
    <w:rsid w:val="00667AA4"/>
    <w:rsid w:val="00796215"/>
    <w:rsid w:val="00853EE9"/>
    <w:rsid w:val="00876F3C"/>
    <w:rsid w:val="009131B4"/>
    <w:rsid w:val="00933D5E"/>
    <w:rsid w:val="009E486D"/>
    <w:rsid w:val="009F7326"/>
    <w:rsid w:val="00B26252"/>
    <w:rsid w:val="00C51B04"/>
    <w:rsid w:val="00C87BF2"/>
    <w:rsid w:val="00CC556D"/>
    <w:rsid w:val="00E12D80"/>
    <w:rsid w:val="00EB308F"/>
    <w:rsid w:val="00EE4009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D197"/>
  <w15:docId w15:val="{748A8C33-F568-4590-B6C5-83A93208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subrini</cp:lastModifiedBy>
  <cp:revision>4</cp:revision>
  <dcterms:created xsi:type="dcterms:W3CDTF">2022-01-01T10:17:00Z</dcterms:created>
  <dcterms:modified xsi:type="dcterms:W3CDTF">2022-04-04T10:18:00Z</dcterms:modified>
</cp:coreProperties>
</file>